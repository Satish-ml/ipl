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00"/>
        <w:gridCol w:w="6659"/>
      </w:tblGrid>
      <w:tr w:rsidR="00410939" w14:paraId="6147A5A7" w14:textId="77777777" w:rsidTr="00410939">
        <w:trPr>
          <w:trHeight w:val="20"/>
        </w:trPr>
        <w:tc>
          <w:tcPr>
            <w:tcW w:w="3600" w:type="dxa"/>
            <w:tcBorders>
              <w:bottom w:val="single" w:sz="18" w:space="0" w:color="864A04" w:themeColor="accent1" w:themeShade="80"/>
            </w:tcBorders>
          </w:tcPr>
          <w:p w14:paraId="0CD3AE1A" w14:textId="77777777" w:rsidR="00410939" w:rsidRPr="00410939" w:rsidRDefault="00410939" w:rsidP="00410939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659" w:type="dxa"/>
            <w:vMerge w:val="restart"/>
            <w:tcMar>
              <w:left w:w="187" w:type="dxa"/>
              <w:right w:w="115" w:type="dxa"/>
            </w:tcMar>
          </w:tcPr>
          <w:p w14:paraId="2FCAC2B6" w14:textId="77777777" w:rsidR="00410939" w:rsidRPr="00A64095" w:rsidRDefault="0091745B" w:rsidP="00A64095">
            <w:pPr>
              <w:pStyle w:val="Heading3"/>
            </w:pPr>
            <w:sdt>
              <w:sdtPr>
                <w:id w:val="921678087"/>
                <w:placeholder>
                  <w:docPart w:val="B83CA503B2AB42E080D7D04A1C97DC6C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A64095">
                  <w:t>Experience</w:t>
                </w:r>
              </w:sdtContent>
            </w:sdt>
          </w:p>
          <w:p w14:paraId="109C7A7D" w14:textId="5647E52D" w:rsidR="00410939" w:rsidRDefault="009630BF" w:rsidP="006272F5">
            <w:pPr>
              <w:pStyle w:val="Heading4"/>
            </w:pPr>
            <w:r>
              <w:t>ACCENTURE INDIA</w:t>
            </w:r>
          </w:p>
          <w:p w14:paraId="5E13D3FE" w14:textId="744567FB" w:rsidR="00410939" w:rsidRDefault="009630BF" w:rsidP="006272F5">
            <w:pPr>
              <w:pStyle w:val="Heading5"/>
            </w:pPr>
            <w:r>
              <w:t>September 2019 - present</w:t>
            </w:r>
            <w:r w:rsidR="00410939">
              <w:t xml:space="preserve"> </w:t>
            </w:r>
          </w:p>
          <w:p w14:paraId="23984DA6" w14:textId="56770CD6" w:rsidR="005760FF" w:rsidRPr="00BE07E8" w:rsidRDefault="00524862" w:rsidP="00BC22D6">
            <w:pPr>
              <w:pStyle w:val="ListParagraph"/>
              <w:numPr>
                <w:ilvl w:val="0"/>
                <w:numId w:val="6"/>
              </w:numPr>
              <w:spacing w:afterLines="80" w:after="192" w:line="240" w:lineRule="auto"/>
              <w:ind w:left="714" w:hanging="357"/>
              <w:contextualSpacing w:val="0"/>
              <w:rPr>
                <w:rFonts w:ascii="Calibri" w:hAnsi="Calibri" w:cs="Calibri"/>
                <w:sz w:val="26"/>
                <w:szCs w:val="26"/>
                <w:lang w:eastAsia="ja-JP"/>
              </w:rPr>
            </w:pPr>
            <w:r w:rsidRPr="00BE07E8">
              <w:rPr>
                <w:rFonts w:ascii="Calibri" w:hAnsi="Calibri" w:cs="Calibri"/>
                <w:sz w:val="26"/>
                <w:szCs w:val="26"/>
                <w:lang w:eastAsia="ja-JP"/>
              </w:rPr>
              <w:t xml:space="preserve">Worked on the use cases which requires identifying the break points of the problems and writing a code using </w:t>
            </w:r>
            <w:r w:rsidR="00CA41B9" w:rsidRPr="00BE07E8">
              <w:rPr>
                <w:rFonts w:ascii="Calibri" w:hAnsi="Calibri" w:cs="Calibri"/>
                <w:sz w:val="26"/>
                <w:szCs w:val="26"/>
                <w:lang w:eastAsia="ja-JP"/>
              </w:rPr>
              <w:t>JavaScript</w:t>
            </w:r>
            <w:r w:rsidRPr="00BE07E8">
              <w:rPr>
                <w:rFonts w:ascii="Calibri" w:hAnsi="Calibri" w:cs="Calibri"/>
                <w:sz w:val="26"/>
                <w:szCs w:val="26"/>
                <w:lang w:eastAsia="ja-JP"/>
              </w:rPr>
              <w:t xml:space="preserve"> and Java to solve it.</w:t>
            </w:r>
          </w:p>
          <w:p w14:paraId="1494984A" w14:textId="124870BC" w:rsidR="0072070B" w:rsidRPr="00BE07E8" w:rsidRDefault="005760FF" w:rsidP="00BC22D6">
            <w:pPr>
              <w:pStyle w:val="ListParagraph"/>
              <w:numPr>
                <w:ilvl w:val="0"/>
                <w:numId w:val="6"/>
              </w:numPr>
              <w:spacing w:afterLines="80" w:after="192" w:line="240" w:lineRule="auto"/>
              <w:ind w:left="714" w:hanging="357"/>
              <w:contextualSpacing w:val="0"/>
              <w:rPr>
                <w:rFonts w:ascii="Calibri" w:hAnsi="Calibri" w:cs="Calibri"/>
                <w:sz w:val="26"/>
                <w:szCs w:val="26"/>
                <w:lang w:eastAsia="ja-JP"/>
              </w:rPr>
            </w:pPr>
            <w:r w:rsidRPr="00BE07E8">
              <w:rPr>
                <w:rFonts w:ascii="Calibri" w:hAnsi="Calibri" w:cs="Calibri"/>
                <w:sz w:val="26"/>
                <w:szCs w:val="26"/>
              </w:rPr>
              <w:t>Worked on IDE’s such as Eclipse</w:t>
            </w:r>
            <w:r w:rsidRPr="00BE07E8">
              <w:rPr>
                <w:rFonts w:ascii="Calibri" w:hAnsi="Calibri" w:cs="Calibri"/>
                <w:caps/>
                <w:sz w:val="26"/>
                <w:szCs w:val="26"/>
              </w:rPr>
              <w:t xml:space="preserve"> </w:t>
            </w:r>
            <w:r w:rsidRPr="00BE07E8">
              <w:rPr>
                <w:rFonts w:ascii="Calibri" w:hAnsi="Calibri" w:cs="Calibri"/>
                <w:sz w:val="26"/>
                <w:szCs w:val="26"/>
              </w:rPr>
              <w:t>and STS for developing, deploying and debugging the applications.</w:t>
            </w:r>
          </w:p>
          <w:p w14:paraId="4402F897" w14:textId="30415B93" w:rsidR="00BE07E8" w:rsidRPr="00BE07E8" w:rsidRDefault="00BE07E8" w:rsidP="00BC22D6">
            <w:pPr>
              <w:pStyle w:val="ListParagraph"/>
              <w:numPr>
                <w:ilvl w:val="0"/>
                <w:numId w:val="6"/>
              </w:numPr>
              <w:spacing w:afterLines="80" w:after="192" w:line="240" w:lineRule="auto"/>
              <w:ind w:left="714" w:hanging="357"/>
              <w:contextualSpacing w:val="0"/>
              <w:rPr>
                <w:rFonts w:ascii="Calibri" w:hAnsi="Calibri" w:cs="Calibri"/>
                <w:caps/>
                <w:sz w:val="26"/>
                <w:szCs w:val="26"/>
              </w:rPr>
            </w:pPr>
            <w:r w:rsidRPr="00BE07E8">
              <w:rPr>
                <w:rFonts w:ascii="Calibri" w:hAnsi="Calibri" w:cs="Calibri"/>
                <w:sz w:val="26"/>
                <w:szCs w:val="26"/>
              </w:rPr>
              <w:t>Good knowledge and Hands-on experience of Spring MVC.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Developed a CRUD application.</w:t>
            </w:r>
          </w:p>
          <w:p w14:paraId="67F3F9BE" w14:textId="77777777" w:rsidR="00BE07E8" w:rsidRPr="00BE07E8" w:rsidRDefault="00BE07E8" w:rsidP="00BC22D6">
            <w:pPr>
              <w:pStyle w:val="Heading3"/>
              <w:numPr>
                <w:ilvl w:val="0"/>
                <w:numId w:val="6"/>
              </w:numPr>
              <w:spacing w:afterLines="80" w:after="192"/>
            </w:pPr>
            <w:r w:rsidRPr="00BE07E8">
              <w:rPr>
                <w:rFonts w:ascii="Calibri" w:eastAsiaTheme="minorHAnsi" w:hAnsi="Calibri" w:cs="Calibri"/>
                <w:caps w:val="0"/>
                <w:color w:val="auto"/>
                <w:sz w:val="26"/>
                <w:szCs w:val="26"/>
                <w:lang w:eastAsia="en-US"/>
              </w:rPr>
              <w:t xml:space="preserve">Worked on migration of CDH to CDP. Worked on upgrading Solr and Oozie versions to compatible new versions. </w:t>
            </w:r>
          </w:p>
          <w:p w14:paraId="677FFF4C" w14:textId="77777777" w:rsidR="00BE07E8" w:rsidRDefault="00BE07E8" w:rsidP="00BE07E8">
            <w:pPr>
              <w:pStyle w:val="Heading3"/>
              <w:rPr>
                <w:rFonts w:ascii="Calibri" w:eastAsiaTheme="minorHAnsi" w:hAnsi="Calibri" w:cs="Calibri"/>
                <w:caps w:val="0"/>
                <w:color w:val="auto"/>
                <w:sz w:val="26"/>
                <w:szCs w:val="26"/>
                <w:lang w:eastAsia="en-US"/>
              </w:rPr>
            </w:pPr>
          </w:p>
          <w:p w14:paraId="5275C02B" w14:textId="3397F432" w:rsidR="00410939" w:rsidRDefault="0091745B" w:rsidP="00BE07E8">
            <w:pPr>
              <w:pStyle w:val="Heading3"/>
            </w:pPr>
            <w:sdt>
              <w:sdtPr>
                <w:id w:val="-1958010798"/>
                <w:placeholder>
                  <w:docPart w:val="C88A6FA2184F448DAF458A17D63994A5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102847"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29612577" w14:textId="4E78B024" w:rsidR="00EE2394" w:rsidRDefault="00EE2394" w:rsidP="005B797C">
            <w:pPr>
              <w:spacing w:after="0"/>
            </w:pPr>
            <w:r w:rsidRPr="00BC22D6">
              <w:rPr>
                <w:rStyle w:val="Heading2Char"/>
                <w:rFonts w:ascii="Calibri" w:hAnsi="Calibri" w:cs="Calibri"/>
                <w:b/>
                <w:bCs/>
                <w:color w:val="auto"/>
              </w:rPr>
              <w:t>NATIONAL INSTITUTE OF ENGG, MYSURU [2015 - 2019</w:t>
            </w:r>
            <w:r w:rsidRPr="00EE2394">
              <w:rPr>
                <w:rStyle w:val="Heading2Char"/>
                <w:b/>
                <w:bCs/>
                <w:color w:val="auto"/>
              </w:rPr>
              <w:t>]</w:t>
            </w:r>
            <w:r w:rsidRPr="00EE2394">
              <w:t xml:space="preserve">  </w:t>
            </w:r>
            <w:r>
              <w:rPr>
                <w:rFonts w:ascii="Calibri" w:eastAsia="Calibri" w:hAnsi="Calibri" w:cs="Calibri"/>
              </w:rPr>
              <w:t xml:space="preserve">COMPLETED CONTINUING EDUCATION IN COMPUTER SCIENCE ENGG. WITH 8.47 CGPA.  </w:t>
            </w:r>
          </w:p>
          <w:p w14:paraId="50E64551" w14:textId="00D7C0AF" w:rsidR="00EE2394" w:rsidRPr="00E81EBA" w:rsidRDefault="00EE2394" w:rsidP="005B797C">
            <w:pPr>
              <w:pStyle w:val="Heading2"/>
              <w:ind w:left="-5"/>
              <w:jc w:val="left"/>
              <w:rPr>
                <w:rFonts w:ascii="Calibri" w:hAnsi="Calibri" w:cs="Calibri"/>
                <w:b/>
                <w:bCs/>
                <w:color w:val="auto"/>
              </w:rPr>
            </w:pPr>
            <w:r w:rsidRPr="00E81EBA">
              <w:rPr>
                <w:rFonts w:ascii="Calibri" w:hAnsi="Calibri" w:cs="Calibri"/>
                <w:b/>
                <w:bCs/>
                <w:color w:val="auto"/>
              </w:rPr>
              <w:t>sarvajna</w:t>
            </w:r>
            <w:r w:rsidR="005B797C" w:rsidRPr="00E81EBA">
              <w:rPr>
                <w:rFonts w:ascii="Calibri" w:hAnsi="Calibri" w:cs="Calibri"/>
                <w:b/>
                <w:bCs/>
                <w:color w:val="auto"/>
              </w:rPr>
              <w:t xml:space="preserve"> </w:t>
            </w:r>
            <w:r w:rsidRPr="00E81EBA">
              <w:rPr>
                <w:rFonts w:ascii="Calibri" w:hAnsi="Calibri" w:cs="Calibri"/>
                <w:b/>
                <w:bCs/>
                <w:color w:val="auto"/>
              </w:rPr>
              <w:t>p</w:t>
            </w:r>
            <w:r w:rsidR="00E81EBA" w:rsidRPr="00E81EBA">
              <w:rPr>
                <w:rFonts w:ascii="Calibri" w:hAnsi="Calibri" w:cs="Calibri"/>
                <w:b/>
                <w:bCs/>
                <w:color w:val="auto"/>
              </w:rPr>
              <w:t>u</w:t>
            </w:r>
            <w:r w:rsidR="005B797C" w:rsidRPr="00E81EBA">
              <w:rPr>
                <w:rFonts w:ascii="Calibri" w:hAnsi="Calibri" w:cs="Calibri"/>
                <w:b/>
                <w:bCs/>
                <w:color w:val="auto"/>
              </w:rPr>
              <w:t xml:space="preserve"> college,</w:t>
            </w:r>
            <w:r w:rsidRPr="00E81EBA">
              <w:rPr>
                <w:rFonts w:ascii="Calibri" w:hAnsi="Calibri" w:cs="Calibri"/>
                <w:b/>
                <w:bCs/>
                <w:color w:val="auto"/>
              </w:rPr>
              <w:t xml:space="preserve"> </w:t>
            </w:r>
            <w:r w:rsidR="005B797C" w:rsidRPr="00E81EBA">
              <w:rPr>
                <w:rFonts w:ascii="Calibri" w:hAnsi="Calibri" w:cs="Calibri"/>
                <w:b/>
                <w:bCs/>
                <w:color w:val="auto"/>
              </w:rPr>
              <w:t>KALABURAGI [</w:t>
            </w:r>
            <w:r w:rsidRPr="00E81EBA">
              <w:rPr>
                <w:rFonts w:ascii="Calibri" w:hAnsi="Calibri" w:cs="Calibri"/>
                <w:b/>
                <w:bCs/>
                <w:color w:val="auto"/>
              </w:rPr>
              <w:t>2013-2015]</w:t>
            </w:r>
          </w:p>
          <w:p w14:paraId="2CFE2100" w14:textId="7AE71014" w:rsidR="00EE2394" w:rsidRDefault="00EE2394" w:rsidP="00EE2394">
            <w:pPr>
              <w:spacing w:after="158"/>
              <w:ind w:left="12" w:hanging="10"/>
            </w:pPr>
            <w:r>
              <w:rPr>
                <w:rFonts w:ascii="Calibri" w:eastAsia="Calibri" w:hAnsi="Calibri" w:cs="Calibri"/>
              </w:rPr>
              <w:t xml:space="preserve">COMPLETED CONTINUING EDUCATION IN </w:t>
            </w:r>
            <w:r w:rsidR="005B797C">
              <w:rPr>
                <w:rFonts w:ascii="Calibri" w:eastAsia="Calibri" w:hAnsi="Calibri" w:cs="Calibri"/>
              </w:rPr>
              <w:t>PRE-UNIVERSITY COLLEGE WITH 86.83%.</w:t>
            </w:r>
          </w:p>
          <w:p w14:paraId="26E6C582" w14:textId="77777777" w:rsidR="005B797C" w:rsidRPr="00E81EBA" w:rsidRDefault="005B797C" w:rsidP="005B797C">
            <w:pPr>
              <w:pStyle w:val="Heading2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E81EBA">
              <w:rPr>
                <w:rFonts w:ascii="Calibri" w:eastAsia="Calibri" w:hAnsi="Calibri" w:cs="Calibri"/>
                <w:b/>
                <w:bCs/>
                <w:color w:val="auto"/>
              </w:rPr>
              <w:t xml:space="preserve">JEEVAN PRAKASH </w:t>
            </w:r>
            <w:r w:rsidR="00EE2394" w:rsidRPr="00E81EBA">
              <w:rPr>
                <w:rFonts w:ascii="Calibri" w:eastAsia="Calibri" w:hAnsi="Calibri" w:cs="Calibri"/>
                <w:b/>
                <w:bCs/>
                <w:color w:val="auto"/>
              </w:rPr>
              <w:t xml:space="preserve">HIGH SCHOOL [2013]  </w:t>
            </w:r>
          </w:p>
          <w:p w14:paraId="2C44B80C" w14:textId="297C76D0" w:rsidR="00EE2394" w:rsidRPr="005B797C" w:rsidRDefault="00EE2394" w:rsidP="005B797C">
            <w:pPr>
              <w:spacing w:after="238"/>
              <w:ind w:left="12" w:hanging="1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</w:rPr>
              <w:t xml:space="preserve">COMPLETED CONTINUING SCHOOL EDUCATION WITH </w:t>
            </w:r>
            <w:r w:rsidR="005B797C">
              <w:rPr>
                <w:rFonts w:ascii="Calibri" w:eastAsia="Calibri" w:hAnsi="Calibri" w:cs="Calibri"/>
              </w:rPr>
              <w:t>84%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4864E953" w14:textId="77777777" w:rsidR="00410939" w:rsidRPr="00D13C88" w:rsidRDefault="0091745B" w:rsidP="00D13C88">
            <w:pPr>
              <w:pStyle w:val="Heading3"/>
            </w:pPr>
            <w:sdt>
              <w:sdtPr>
                <w:id w:val="-1067030744"/>
                <w:placeholder>
                  <w:docPart w:val="DFCDC1E6DB784A89B3097447CAE4341F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102847">
                  <w:t>KEY SKILLS AND CHARACTERISTICS</w:t>
                </w:r>
              </w:sdtContent>
            </w:sdt>
            <w:r w:rsidR="00410939" w:rsidRPr="00102847">
              <w:t xml:space="preserve"> </w:t>
            </w:r>
          </w:p>
          <w:p w14:paraId="2523B2F8" w14:textId="77777777" w:rsidR="005B797C" w:rsidRDefault="005B797C" w:rsidP="005B797C">
            <w:pPr>
              <w:pStyle w:val="ListParagraph"/>
              <w:numPr>
                <w:ilvl w:val="0"/>
                <w:numId w:val="3"/>
              </w:numPr>
            </w:pPr>
            <w:r>
              <w:t>Java EE</w:t>
            </w:r>
          </w:p>
          <w:p w14:paraId="62DFCBB3" w14:textId="77777777" w:rsidR="005B797C" w:rsidRDefault="005B797C" w:rsidP="005B797C">
            <w:pPr>
              <w:pStyle w:val="ListParagraph"/>
              <w:numPr>
                <w:ilvl w:val="0"/>
                <w:numId w:val="3"/>
              </w:numPr>
            </w:pPr>
            <w:r>
              <w:t>Spring MVC</w:t>
            </w:r>
          </w:p>
          <w:p w14:paraId="729F49DB" w14:textId="52665B14" w:rsidR="005B797C" w:rsidRDefault="005B797C" w:rsidP="005B797C">
            <w:pPr>
              <w:pStyle w:val="ListParagraph"/>
              <w:numPr>
                <w:ilvl w:val="0"/>
                <w:numId w:val="3"/>
              </w:numPr>
            </w:pPr>
            <w:r>
              <w:t>JavaScript</w:t>
            </w:r>
          </w:p>
          <w:p w14:paraId="31980BE1" w14:textId="490AAFB9" w:rsidR="005B797C" w:rsidRDefault="005B797C" w:rsidP="005B797C">
            <w:pPr>
              <w:pStyle w:val="ListParagraph"/>
              <w:numPr>
                <w:ilvl w:val="0"/>
                <w:numId w:val="3"/>
              </w:numPr>
            </w:pPr>
            <w:r>
              <w:t>Hadoop</w:t>
            </w:r>
          </w:p>
          <w:p w14:paraId="3A042FDD" w14:textId="054EB80B" w:rsidR="00A2708C" w:rsidRDefault="00A2708C" w:rsidP="005B797C">
            <w:pPr>
              <w:pStyle w:val="ListParagraph"/>
              <w:numPr>
                <w:ilvl w:val="0"/>
                <w:numId w:val="3"/>
              </w:numPr>
            </w:pPr>
            <w:r>
              <w:t>Rest Api</w:t>
            </w:r>
          </w:p>
          <w:p w14:paraId="37F736DE" w14:textId="29445C39" w:rsidR="00097ABE" w:rsidRDefault="00097ABE" w:rsidP="005B797C">
            <w:pPr>
              <w:pStyle w:val="ListParagraph"/>
              <w:numPr>
                <w:ilvl w:val="0"/>
                <w:numId w:val="3"/>
              </w:numPr>
            </w:pPr>
            <w:r>
              <w:t>HTML&amp;CSS</w:t>
            </w:r>
          </w:p>
          <w:p w14:paraId="6257E70C" w14:textId="29DCA9B6" w:rsidR="005B797C" w:rsidRPr="006272F5" w:rsidRDefault="00A13B7C" w:rsidP="005B797C">
            <w:pPr>
              <w:pStyle w:val="ListParagraph"/>
              <w:numPr>
                <w:ilvl w:val="0"/>
                <w:numId w:val="3"/>
              </w:numPr>
            </w:pPr>
            <w:r>
              <w:t>Good knowledge of</w:t>
            </w:r>
            <w:r w:rsidR="005B797C">
              <w:t xml:space="preserve"> AWS[ Solution Architect Associate ]</w:t>
            </w:r>
          </w:p>
        </w:tc>
      </w:tr>
      <w:tr w:rsidR="00410939" w14:paraId="3B6D70F4" w14:textId="77777777" w:rsidTr="00410939">
        <w:trPr>
          <w:trHeight w:val="1142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14AADFE5" w14:textId="77777777" w:rsidR="00410939" w:rsidRDefault="00410939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20C63" wp14:editId="0173921B">
                  <wp:extent cx="1250516" cy="1250516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516" cy="125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9" w:type="dxa"/>
            <w:vMerge/>
          </w:tcPr>
          <w:p w14:paraId="7A5C2111" w14:textId="77777777" w:rsidR="00410939" w:rsidRDefault="00410939" w:rsidP="00A64095">
            <w:pPr>
              <w:pStyle w:val="Heading3"/>
            </w:pPr>
          </w:p>
        </w:tc>
      </w:tr>
      <w:tr w:rsidR="00410939" w14:paraId="3E218BCD" w14:textId="77777777" w:rsidTr="00410939">
        <w:trPr>
          <w:trHeight w:val="1089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70930A25" w14:textId="654D2183" w:rsidR="00410939" w:rsidRDefault="00947258" w:rsidP="00796286">
            <w:pPr>
              <w:pStyle w:val="Title"/>
            </w:pPr>
            <w:r>
              <w:t>SATISH MAHADEV</w:t>
            </w:r>
          </w:p>
          <w:p w14:paraId="53F90E8C" w14:textId="5A83B1E9" w:rsidR="00410939" w:rsidRPr="00796286" w:rsidRDefault="00947258" w:rsidP="00796286">
            <w:pPr>
              <w:pStyle w:val="Subtitle"/>
            </w:pPr>
            <w:r>
              <w:t>JAVA DEVELOPER</w:t>
            </w:r>
            <w:r w:rsidR="00410939" w:rsidRPr="00796286">
              <w:t xml:space="preserve"> </w:t>
            </w:r>
          </w:p>
        </w:tc>
        <w:tc>
          <w:tcPr>
            <w:tcW w:w="6659" w:type="dxa"/>
            <w:vMerge/>
          </w:tcPr>
          <w:p w14:paraId="14AFFA49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  <w:tr w:rsidR="00410939" w14:paraId="75A7C2AF" w14:textId="77777777" w:rsidTr="00410939">
        <w:tc>
          <w:tcPr>
            <w:tcW w:w="3600" w:type="dxa"/>
            <w:tcBorders>
              <w:top w:val="single" w:sz="6" w:space="0" w:color="864A04" w:themeColor="accent1" w:themeShade="80"/>
            </w:tcBorders>
          </w:tcPr>
          <w:p w14:paraId="498E867C" w14:textId="231723DE" w:rsidR="00947258" w:rsidRDefault="00947258" w:rsidP="00796286">
            <w:pPr>
              <w:pStyle w:val="Heading1"/>
            </w:pPr>
            <w:r>
              <w:t>Personal DETAILS</w:t>
            </w:r>
          </w:p>
          <w:p w14:paraId="142729C0" w14:textId="2AA7BE50" w:rsidR="00947258" w:rsidRDefault="00947258" w:rsidP="006461E6">
            <w:pPr>
              <w:spacing w:after="40" w:line="240" w:lineRule="auto"/>
            </w:pPr>
            <w:r>
              <w:t xml:space="preserve">Date of </w:t>
            </w:r>
            <w:r w:rsidR="006461E6">
              <w:t>Birth:</w:t>
            </w:r>
            <w:r>
              <w:t xml:space="preserve"> 22-10-1996</w:t>
            </w:r>
          </w:p>
          <w:p w14:paraId="1A48787C" w14:textId="35A0AD62" w:rsidR="006461E6" w:rsidRDefault="006461E6" w:rsidP="006461E6">
            <w:r>
              <w:t>Nationality: Indian</w:t>
            </w:r>
          </w:p>
          <w:p w14:paraId="27FD03AD" w14:textId="7D5A8181" w:rsidR="00410939" w:rsidRPr="00796286" w:rsidRDefault="00947258" w:rsidP="00796286">
            <w:pPr>
              <w:pStyle w:val="Heading1"/>
            </w:pPr>
            <w:r>
              <w:t>PROFILE</w:t>
            </w:r>
            <w:r w:rsidR="00410939" w:rsidRPr="00796286">
              <w:t xml:space="preserve"> </w:t>
            </w:r>
          </w:p>
          <w:p w14:paraId="3082D346" w14:textId="567FF4A3" w:rsidR="00410939" w:rsidRPr="00796286" w:rsidRDefault="006461E6" w:rsidP="00796286">
            <w:pPr>
              <w:pStyle w:val="ContactInfo"/>
            </w:pPr>
            <w:r>
              <w:rPr>
                <w:rFonts w:ascii="Calibri" w:eastAsia="Calibri" w:hAnsi="Calibri" w:cs="Calibri"/>
              </w:rPr>
              <w:t xml:space="preserve">Developer with 1.8 years of experience in IT. Strong problem-solving abilities and committed to achieving goals with problem solving skills, in parallel to learning new things, work on different Domains and contribute to the Company’s progress...  </w:t>
            </w:r>
            <w:r w:rsidR="00410939" w:rsidRPr="00796286">
              <w:t xml:space="preserve"> </w:t>
            </w:r>
          </w:p>
          <w:p w14:paraId="25EFEC96" w14:textId="77777777" w:rsidR="00410939" w:rsidRPr="00796286" w:rsidRDefault="0091745B" w:rsidP="00796286">
            <w:pPr>
              <w:pStyle w:val="Heading2"/>
            </w:pPr>
            <w:sdt>
              <w:sdtPr>
                <w:id w:val="-328447821"/>
                <w:placeholder>
                  <w:docPart w:val="11BBD6CE861F4852808FBA945A027A92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796286">
                  <w:rPr>
                    <w:rStyle w:val="PlaceholderText"/>
                    <w:color w:val="864A04" w:themeColor="accent1" w:themeShade="80"/>
                  </w:rPr>
                  <w:t>CONTACT</w:t>
                </w:r>
              </w:sdtContent>
            </w:sdt>
            <w:r w:rsidR="00410939" w:rsidRPr="00796286">
              <w:t xml:space="preserve"> </w:t>
            </w:r>
          </w:p>
          <w:p w14:paraId="00540D43" w14:textId="3DBF84CB" w:rsidR="00410939" w:rsidRPr="00226280" w:rsidRDefault="0091745B" w:rsidP="00796286">
            <w:pPr>
              <w:pStyle w:val="ContactInfo"/>
              <w:rPr>
                <w:color w:val="D73411" w:themeColor="accent2" w:themeShade="BF"/>
              </w:rPr>
            </w:pPr>
            <w:hyperlink r:id="rId13" w:history="1">
              <w:r w:rsidR="006461E6" w:rsidRPr="00226280">
                <w:rPr>
                  <w:rStyle w:val="Hyperlink"/>
                  <w:color w:val="D73411" w:themeColor="accent2" w:themeShade="BF"/>
                </w:rPr>
                <w:t>lsatish736@gmail.com</w:t>
              </w:r>
            </w:hyperlink>
          </w:p>
          <w:p w14:paraId="338D83DB" w14:textId="33AFF0A0" w:rsidR="00410939" w:rsidRPr="0018270B" w:rsidRDefault="0018270B" w:rsidP="00796286">
            <w:pPr>
              <w:pStyle w:val="ContactInfo"/>
              <w:rPr>
                <w:rStyle w:val="Hyperlink"/>
                <w:rFonts w:cstheme="minorHAnsi"/>
              </w:rPr>
            </w:pPr>
            <w:r>
              <w:rPr>
                <w:rStyle w:val="vanity-namedomain"/>
                <w:rFonts w:cstheme="minorHAnsi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Style w:val="vanity-namedomain"/>
                <w:rFonts w:cstheme="minorHAnsi"/>
                <w:bdr w:val="none" w:sz="0" w:space="0" w:color="auto" w:frame="1"/>
                <w:shd w:val="clear" w:color="auto" w:fill="FFFFFF"/>
              </w:rPr>
              <w:instrText xml:space="preserve"> HYPERLINK "https://www.linkedin.com/in/satish-ml" </w:instrText>
            </w:r>
            <w:r>
              <w:rPr>
                <w:rStyle w:val="vanity-namedomain"/>
                <w:rFonts w:cstheme="minorHAnsi"/>
                <w:bdr w:val="none" w:sz="0" w:space="0" w:color="auto" w:frame="1"/>
                <w:shd w:val="clear" w:color="auto" w:fill="FFFFFF"/>
              </w:rPr>
              <w:fldChar w:fldCharType="separate"/>
            </w:r>
            <w:r w:rsidR="00E542F8" w:rsidRPr="0018270B">
              <w:rPr>
                <w:rStyle w:val="Hyperlink"/>
                <w:rFonts w:cstheme="minorHAnsi"/>
                <w:bdr w:val="none" w:sz="0" w:space="0" w:color="auto" w:frame="1"/>
                <w:shd w:val="clear" w:color="auto" w:fill="FFFFFF"/>
              </w:rPr>
              <w:t>www.linkedin.com/in/satish-ml</w:t>
            </w:r>
          </w:p>
          <w:p w14:paraId="139E57C4" w14:textId="406177B8" w:rsidR="00E542F8" w:rsidRDefault="0018270B" w:rsidP="00796286">
            <w:pPr>
              <w:pStyle w:val="ContactInfo"/>
            </w:pPr>
            <w:r>
              <w:rPr>
                <w:rStyle w:val="vanity-namedomain"/>
                <w:rFonts w:cstheme="minorHAnsi"/>
                <w:bdr w:val="none" w:sz="0" w:space="0" w:color="auto" w:frame="1"/>
                <w:shd w:val="clear" w:color="auto" w:fill="FFFFFF"/>
              </w:rPr>
              <w:fldChar w:fldCharType="end"/>
            </w:r>
            <w:r w:rsidR="00E542F8">
              <w:t>8073771306</w:t>
            </w:r>
            <w:r w:rsidR="00A13B7C">
              <w:t xml:space="preserve"> </w:t>
            </w:r>
          </w:p>
          <w:p w14:paraId="5E30627B" w14:textId="77777777" w:rsidR="00E542F8" w:rsidRDefault="00E542F8" w:rsidP="00796286">
            <w:pPr>
              <w:pStyle w:val="ContactInfo"/>
            </w:pPr>
          </w:p>
          <w:p w14:paraId="5A02D75F" w14:textId="4D3B4CB8" w:rsidR="00E542F8" w:rsidRDefault="00E542F8" w:rsidP="00796286">
            <w:pPr>
              <w:pStyle w:val="ContactInfo"/>
              <w:rPr>
                <w:rFonts w:ascii="Calibri" w:eastAsia="Calibri" w:hAnsi="Calibri" w:cs="Calibri"/>
                <w:color w:val="864A04"/>
                <w:sz w:val="28"/>
              </w:rPr>
            </w:pPr>
            <w:r>
              <w:rPr>
                <w:rFonts w:ascii="Calibri" w:eastAsia="Calibri" w:hAnsi="Calibri" w:cs="Calibri"/>
                <w:color w:val="864A04"/>
                <w:sz w:val="28"/>
              </w:rPr>
              <w:t>LANGUAGE</w:t>
            </w:r>
          </w:p>
          <w:p w14:paraId="76FB12B8" w14:textId="1A813E9D" w:rsidR="00E542F8" w:rsidRDefault="009630BF" w:rsidP="00E542F8">
            <w:pPr>
              <w:spacing w:after="40"/>
            </w:pPr>
            <w:r>
              <w:t>KANNADA, ENGLISH, HINDI,</w:t>
            </w:r>
          </w:p>
          <w:p w14:paraId="0B1CF2F0" w14:textId="790D9E5D" w:rsidR="00E542F8" w:rsidRDefault="00E542F8" w:rsidP="00E542F8">
            <w:r>
              <w:t>MARATHI</w:t>
            </w:r>
          </w:p>
          <w:p w14:paraId="326233B1" w14:textId="262B1770" w:rsidR="00410939" w:rsidRPr="00796286" w:rsidRDefault="0091745B" w:rsidP="00796286">
            <w:pPr>
              <w:pStyle w:val="Heading2"/>
            </w:pPr>
            <w:sdt>
              <w:sdtPr>
                <w:id w:val="1966933325"/>
                <w:placeholder>
                  <w:docPart w:val="491E7006DE684EFF96561C6F7FC7D53D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796286">
                  <w:t>ACTIVITIES AND INTERESTS</w:t>
                </w:r>
              </w:sdtContent>
            </w:sdt>
            <w:r w:rsidR="00410939" w:rsidRPr="00796286">
              <w:t xml:space="preserve"> </w:t>
            </w:r>
          </w:p>
          <w:p w14:paraId="7C65D0E2" w14:textId="71606B9B" w:rsidR="00410939" w:rsidRPr="00796286" w:rsidRDefault="009630BF" w:rsidP="009630BF">
            <w:pPr>
              <w:jc w:val="left"/>
            </w:pPr>
            <w:r>
              <w:t>Sports, Video Gaming</w:t>
            </w:r>
          </w:p>
        </w:tc>
        <w:tc>
          <w:tcPr>
            <w:tcW w:w="6659" w:type="dxa"/>
            <w:vMerge/>
          </w:tcPr>
          <w:p w14:paraId="690B6828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</w:tbl>
    <w:p w14:paraId="3FE4B2F4" w14:textId="77777777" w:rsidR="00D70063" w:rsidRPr="00796286" w:rsidRDefault="00D70063" w:rsidP="00D4187F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8BE61" w14:textId="77777777" w:rsidR="0091745B" w:rsidRDefault="0091745B" w:rsidP="00187B92">
      <w:pPr>
        <w:spacing w:after="0" w:line="240" w:lineRule="auto"/>
      </w:pPr>
      <w:r>
        <w:separator/>
      </w:r>
    </w:p>
  </w:endnote>
  <w:endnote w:type="continuationSeparator" w:id="0">
    <w:p w14:paraId="506EF4E7" w14:textId="77777777" w:rsidR="0091745B" w:rsidRDefault="0091745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2E6A" w14:textId="77777777" w:rsidR="0091745B" w:rsidRDefault="0091745B" w:rsidP="00187B92">
      <w:pPr>
        <w:spacing w:after="0" w:line="240" w:lineRule="auto"/>
      </w:pPr>
      <w:r>
        <w:separator/>
      </w:r>
    </w:p>
  </w:footnote>
  <w:footnote w:type="continuationSeparator" w:id="0">
    <w:p w14:paraId="2C4B6442" w14:textId="77777777" w:rsidR="0091745B" w:rsidRDefault="0091745B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B83"/>
    <w:multiLevelType w:val="hybridMultilevel"/>
    <w:tmpl w:val="5D261536"/>
    <w:lvl w:ilvl="0" w:tplc="215084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1C1D"/>
    <w:multiLevelType w:val="hybridMultilevel"/>
    <w:tmpl w:val="8C622DEE"/>
    <w:lvl w:ilvl="0" w:tplc="215084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23D1"/>
    <w:multiLevelType w:val="hybridMultilevel"/>
    <w:tmpl w:val="A5F061CC"/>
    <w:lvl w:ilvl="0" w:tplc="215084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B0120"/>
    <w:multiLevelType w:val="hybridMultilevel"/>
    <w:tmpl w:val="CE42667C"/>
    <w:lvl w:ilvl="0" w:tplc="2150847C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2CC33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0B475A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3DCF1C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F365A0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1C2A38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B27D5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660FB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B98EF7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806706"/>
    <w:multiLevelType w:val="hybridMultilevel"/>
    <w:tmpl w:val="4FCE0D86"/>
    <w:lvl w:ilvl="0" w:tplc="215084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C65BE"/>
    <w:multiLevelType w:val="hybridMultilevel"/>
    <w:tmpl w:val="6DF26D00"/>
    <w:lvl w:ilvl="0" w:tplc="215084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BF"/>
    <w:rsid w:val="00086DE3"/>
    <w:rsid w:val="00097ABE"/>
    <w:rsid w:val="00102847"/>
    <w:rsid w:val="001340F5"/>
    <w:rsid w:val="001473A2"/>
    <w:rsid w:val="00157B6F"/>
    <w:rsid w:val="0018270B"/>
    <w:rsid w:val="00184C89"/>
    <w:rsid w:val="00187B92"/>
    <w:rsid w:val="001D50AB"/>
    <w:rsid w:val="00226280"/>
    <w:rsid w:val="00293B83"/>
    <w:rsid w:val="002C0739"/>
    <w:rsid w:val="00361EDB"/>
    <w:rsid w:val="0039505A"/>
    <w:rsid w:val="00410939"/>
    <w:rsid w:val="00431971"/>
    <w:rsid w:val="0044748F"/>
    <w:rsid w:val="0047593D"/>
    <w:rsid w:val="00486E5D"/>
    <w:rsid w:val="00524862"/>
    <w:rsid w:val="00525B59"/>
    <w:rsid w:val="00556717"/>
    <w:rsid w:val="005760FF"/>
    <w:rsid w:val="00581FC8"/>
    <w:rsid w:val="005B797C"/>
    <w:rsid w:val="005F41D0"/>
    <w:rsid w:val="00614B25"/>
    <w:rsid w:val="00624366"/>
    <w:rsid w:val="006272F5"/>
    <w:rsid w:val="006461E6"/>
    <w:rsid w:val="00692A99"/>
    <w:rsid w:val="006A3CE7"/>
    <w:rsid w:val="006B6D95"/>
    <w:rsid w:val="006B6EF1"/>
    <w:rsid w:val="006D53A5"/>
    <w:rsid w:val="0072070B"/>
    <w:rsid w:val="00761BB8"/>
    <w:rsid w:val="00777BD1"/>
    <w:rsid w:val="00796286"/>
    <w:rsid w:val="007A20CD"/>
    <w:rsid w:val="00846299"/>
    <w:rsid w:val="008C33FB"/>
    <w:rsid w:val="0091745B"/>
    <w:rsid w:val="00943BDC"/>
    <w:rsid w:val="00947258"/>
    <w:rsid w:val="00952ECD"/>
    <w:rsid w:val="009630BF"/>
    <w:rsid w:val="009728DC"/>
    <w:rsid w:val="00A13B7C"/>
    <w:rsid w:val="00A2708C"/>
    <w:rsid w:val="00A64095"/>
    <w:rsid w:val="00A903B0"/>
    <w:rsid w:val="00AF7BCF"/>
    <w:rsid w:val="00B31A51"/>
    <w:rsid w:val="00B52BFE"/>
    <w:rsid w:val="00BC22D6"/>
    <w:rsid w:val="00BE07E8"/>
    <w:rsid w:val="00C233CA"/>
    <w:rsid w:val="00CA41B9"/>
    <w:rsid w:val="00CF19BF"/>
    <w:rsid w:val="00D13C88"/>
    <w:rsid w:val="00D1599B"/>
    <w:rsid w:val="00D4187F"/>
    <w:rsid w:val="00D460EA"/>
    <w:rsid w:val="00D70063"/>
    <w:rsid w:val="00DB1846"/>
    <w:rsid w:val="00E542F8"/>
    <w:rsid w:val="00E81EBA"/>
    <w:rsid w:val="00E9194E"/>
    <w:rsid w:val="00EA0BE6"/>
    <w:rsid w:val="00EE2394"/>
    <w:rsid w:val="00F24F1D"/>
    <w:rsid w:val="00FD7C04"/>
    <w:rsid w:val="00FE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F01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character" w:customStyle="1" w:styleId="vanity-namedomain">
    <w:name w:val="vanity-name__domain"/>
    <w:basedOn w:val="DefaultParagraphFont"/>
    <w:rsid w:val="00E542F8"/>
  </w:style>
  <w:style w:type="character" w:customStyle="1" w:styleId="vanity-namedisplay-name">
    <w:name w:val="vanity-name__display-name"/>
    <w:basedOn w:val="DefaultParagraphFont"/>
    <w:rsid w:val="00E542F8"/>
  </w:style>
  <w:style w:type="paragraph" w:styleId="ListParagraph">
    <w:name w:val="List Paragraph"/>
    <w:basedOn w:val="Normal"/>
    <w:uiPriority w:val="34"/>
    <w:unhideWhenUsed/>
    <w:qFormat/>
    <w:rsid w:val="0096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lsatish736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ati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3CA503B2AB42E080D7D04A1C97D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162A3-4840-4116-A102-62F718CF7A35}"/>
      </w:docPartPr>
      <w:docPartBody>
        <w:p w:rsidR="00A72755" w:rsidRDefault="00644FB5">
          <w:pPr>
            <w:pStyle w:val="B83CA503B2AB42E080D7D04A1C97DC6C"/>
          </w:pPr>
          <w:r w:rsidRPr="00A64095">
            <w:t>Experience</w:t>
          </w:r>
        </w:p>
      </w:docPartBody>
    </w:docPart>
    <w:docPart>
      <w:docPartPr>
        <w:name w:val="C88A6FA2184F448DAF458A17D6399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5622C-3F59-4582-90E3-0108C9396830}"/>
      </w:docPartPr>
      <w:docPartBody>
        <w:p w:rsidR="00A72755" w:rsidRDefault="00644FB5">
          <w:pPr>
            <w:pStyle w:val="C88A6FA2184F448DAF458A17D63994A5"/>
          </w:pPr>
          <w:r w:rsidRPr="00102847">
            <w:t>EDUCATION</w:t>
          </w:r>
        </w:p>
      </w:docPartBody>
    </w:docPart>
    <w:docPart>
      <w:docPartPr>
        <w:name w:val="DFCDC1E6DB784A89B3097447CAE4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DA5FA-D034-4EC4-801C-35DC1DEAF4D5}"/>
      </w:docPartPr>
      <w:docPartBody>
        <w:p w:rsidR="00A72755" w:rsidRDefault="00644FB5">
          <w:pPr>
            <w:pStyle w:val="DFCDC1E6DB784A89B3097447CAE4341F"/>
          </w:pPr>
          <w:r w:rsidRPr="00102847">
            <w:t>KEY SKILLS AND CHARACTERISTICS</w:t>
          </w:r>
        </w:p>
      </w:docPartBody>
    </w:docPart>
    <w:docPart>
      <w:docPartPr>
        <w:name w:val="11BBD6CE861F4852808FBA945A027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1253-FC82-45D1-8708-EEECFACCEF40}"/>
      </w:docPartPr>
      <w:docPartBody>
        <w:p w:rsidR="00A72755" w:rsidRDefault="00644FB5">
          <w:pPr>
            <w:pStyle w:val="11BBD6CE861F4852808FBA945A027A92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  <w:docPart>
      <w:docPartPr>
        <w:name w:val="491E7006DE684EFF96561C6F7FC7D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151B1-CE4F-487C-98F3-CE2161AFB773}"/>
      </w:docPartPr>
      <w:docPartBody>
        <w:p w:rsidR="00A72755" w:rsidRDefault="00644FB5">
          <w:pPr>
            <w:pStyle w:val="491E7006DE684EFF96561C6F7FC7D53D"/>
          </w:pPr>
          <w:r w:rsidRPr="00796286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B5"/>
    <w:rsid w:val="00644FB5"/>
    <w:rsid w:val="00A72755"/>
    <w:rsid w:val="00B52511"/>
    <w:rsid w:val="00B8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CA503B2AB42E080D7D04A1C97DC6C">
    <w:name w:val="B83CA503B2AB42E080D7D04A1C97DC6C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88A6FA2184F448DAF458A17D63994A5">
    <w:name w:val="C88A6FA2184F448DAF458A17D63994A5"/>
  </w:style>
  <w:style w:type="paragraph" w:customStyle="1" w:styleId="DFCDC1E6DB784A89B3097447CAE4341F">
    <w:name w:val="DFCDC1E6DB784A89B3097447CAE4341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BBD6CE861F4852808FBA945A027A92">
    <w:name w:val="11BBD6CE861F4852808FBA945A027A9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491E7006DE684EFF96561C6F7FC7D53D">
    <w:name w:val="491E7006DE684EFF96561C6F7FC7D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2021-09-22T09:19:00Z</dcterms:created>
  <dcterms:modified xsi:type="dcterms:W3CDTF">2021-10-01T08:10:00Z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